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BF164D" w:rsidRDefault="00BF164D" w:rsidP="00C6554A">
      <w:pPr>
        <w:pStyle w:val="Title"/>
        <w:rPr>
          <w:lang w:val="el-GR"/>
        </w:rPr>
      </w:pPr>
      <w:r>
        <w:rPr>
          <w:lang w:val="el-GR"/>
        </w:rPr>
        <w:t>Αλληλεπίδραση Ανθρώπου-Υπολογιστή</w:t>
      </w:r>
    </w:p>
    <w:p w:rsidR="00C6554A" w:rsidRPr="00BF164D" w:rsidRDefault="00BF164D" w:rsidP="00C6554A">
      <w:pPr>
        <w:pStyle w:val="Subtitle"/>
        <w:rPr>
          <w:lang w:val="el-GR"/>
        </w:rPr>
      </w:pPr>
      <w:r>
        <w:rPr>
          <w:lang w:val="el-GR"/>
        </w:rPr>
        <w:t>Εργασία 1</w:t>
      </w:r>
      <w:r w:rsidRPr="00BF164D">
        <w:rPr>
          <w:vertAlign w:val="superscript"/>
          <w:lang w:val="el-GR"/>
        </w:rPr>
        <w:t>η</w:t>
      </w:r>
      <w:r>
        <w:rPr>
          <w:lang w:val="el-GR"/>
        </w:rPr>
        <w:t xml:space="preserve"> </w:t>
      </w:r>
    </w:p>
    <w:p w:rsidR="00BF164D" w:rsidRDefault="00BF164D" w:rsidP="00C6554A">
      <w:pPr>
        <w:pStyle w:val="ContactInfo"/>
        <w:rPr>
          <w:lang w:val="el-GR"/>
        </w:rPr>
      </w:pPr>
      <w:r>
        <w:rPr>
          <w:lang w:val="el-GR"/>
        </w:rPr>
        <w:t>Παναγιώτα Θωμοπούλου</w:t>
      </w:r>
      <w:r w:rsidR="00C6554A" w:rsidRPr="00BF164D">
        <w:rPr>
          <w:lang w:val="el-GR"/>
        </w:rPr>
        <w:t xml:space="preserve"> | </w:t>
      </w:r>
      <w:r>
        <w:rPr>
          <w:lang w:val="el-GR"/>
        </w:rPr>
        <w:t>Π14053</w:t>
      </w:r>
    </w:p>
    <w:p w:rsidR="00C6554A" w:rsidRPr="00D25260" w:rsidRDefault="00D25260" w:rsidP="00C6554A">
      <w:pPr>
        <w:pStyle w:val="ContactInfo"/>
        <w:rPr>
          <w:lang w:val="el-GR"/>
        </w:rPr>
      </w:pPr>
      <w:r>
        <w:rPr>
          <w:lang w:val="el-GR"/>
        </w:rPr>
        <w:t>Κωνσταντίνος</w:t>
      </w:r>
      <w:r w:rsidRPr="00D25260">
        <w:rPr>
          <w:lang w:val="el-GR"/>
        </w:rPr>
        <w:t>-</w:t>
      </w:r>
      <w:r>
        <w:rPr>
          <w:lang w:val="el-GR"/>
        </w:rPr>
        <w:t>Σπυρίδων</w:t>
      </w:r>
      <w:r w:rsidRPr="00D25260">
        <w:rPr>
          <w:lang w:val="el-GR"/>
        </w:rPr>
        <w:t xml:space="preserve"> </w:t>
      </w:r>
      <w:bookmarkStart w:id="5" w:name="_GoBack"/>
      <w:bookmarkEnd w:id="5"/>
      <w:r>
        <w:rPr>
          <w:lang w:val="el-GR"/>
        </w:rPr>
        <w:t>Μώκος</w:t>
      </w:r>
      <w:r w:rsidRPr="00D25260">
        <w:rPr>
          <w:lang w:val="el-GR"/>
        </w:rPr>
        <w:t xml:space="preserve"> </w:t>
      </w:r>
      <w:r w:rsidR="00BF164D" w:rsidRPr="00D25260">
        <w:rPr>
          <w:lang w:val="el-GR"/>
        </w:rPr>
        <w:t xml:space="preserve">| </w:t>
      </w:r>
      <w:r w:rsidRPr="00D25260">
        <w:rPr>
          <w:lang w:val="el-GR"/>
        </w:rPr>
        <w:t>Π15098</w:t>
      </w:r>
      <w:r w:rsidR="00C6554A" w:rsidRPr="00D25260">
        <w:rPr>
          <w:lang w:val="el-GR"/>
        </w:rPr>
        <w:br w:type="page"/>
      </w:r>
    </w:p>
    <w:p w:rsidR="00C6554A" w:rsidRDefault="00BF164D" w:rsidP="00C6554A">
      <w:pPr>
        <w:pStyle w:val="Heading1"/>
        <w:rPr>
          <w:lang w:val="el-GR"/>
        </w:rPr>
      </w:pPr>
      <w:r>
        <w:rPr>
          <w:lang w:val="el-GR"/>
        </w:rPr>
        <w:lastRenderedPageBreak/>
        <w:t>Ιεραρχική</w:t>
      </w:r>
      <w:r w:rsidRPr="00D25260">
        <w:rPr>
          <w:lang w:val="el-GR"/>
        </w:rPr>
        <w:t xml:space="preserve"> </w:t>
      </w:r>
      <w:r>
        <w:rPr>
          <w:lang w:val="el-GR"/>
        </w:rPr>
        <w:t>Ανάλυση</w:t>
      </w:r>
      <w:r w:rsidRPr="00D25260">
        <w:rPr>
          <w:lang w:val="el-GR"/>
        </w:rPr>
        <w:t xml:space="preserve"> </w:t>
      </w:r>
      <w:r>
        <w:rPr>
          <w:lang w:val="el-GR"/>
        </w:rPr>
        <w:t>Εργασιών</w:t>
      </w:r>
    </w:p>
    <w:p w:rsidR="00D25260" w:rsidRPr="00D25260" w:rsidRDefault="00D25260" w:rsidP="00D25260">
      <w:pPr>
        <w:rPr>
          <w:lang w:val="el-GR"/>
        </w:rPr>
      </w:pPr>
      <w:r>
        <w:rPr>
          <w:lang w:val="el-GR"/>
        </w:rPr>
        <w:t>Για την Ιεραρχική Ανάλυση Εργασιών, αναλύθηκε η διαδικασία ετοιμασίας ενός φαγητού.</w:t>
      </w:r>
    </w:p>
    <w:p w:rsidR="00BF164D" w:rsidRDefault="00D25260">
      <w:r>
        <w:rPr>
          <w:noProof/>
        </w:rPr>
        <w:drawing>
          <wp:inline distT="0" distB="0" distL="0" distR="0">
            <wp:extent cx="2943225" cy="2600325"/>
            <wp:effectExtent l="0" t="0" r="9525" b="9525"/>
            <wp:docPr id="1" name="Picture 1"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Ιεραρχική Ανάλυση Εργασιών - συνταγή.jpg"/>
                    <pic:cNvPicPr/>
                  </pic:nvPicPr>
                  <pic:blipFill>
                    <a:blip r:embed="rId7">
                      <a:extLst>
                        <a:ext uri="{28A0092B-C50C-407E-A947-70E740481C1C}">
                          <a14:useLocalDpi xmlns:a14="http://schemas.microsoft.com/office/drawing/2010/main" val="0"/>
                        </a:ext>
                      </a:extLst>
                    </a:blip>
                    <a:stretch>
                      <a:fillRect/>
                    </a:stretch>
                  </pic:blipFill>
                  <pic:spPr>
                    <a:xfrm>
                      <a:off x="0" y="0"/>
                      <a:ext cx="2943225" cy="2600325"/>
                    </a:xfrm>
                    <a:prstGeom prst="rect">
                      <a:avLst/>
                    </a:prstGeom>
                  </pic:spPr>
                </pic:pic>
              </a:graphicData>
            </a:graphic>
          </wp:inline>
        </w:drawing>
      </w:r>
    </w:p>
    <w:p w:rsidR="00D25260" w:rsidRDefault="00D25260"/>
    <w:p w:rsidR="00D25260" w:rsidRPr="00D25260" w:rsidRDefault="00D25260">
      <w:pPr>
        <w:rPr>
          <w:lang w:val="el-GR"/>
        </w:rPr>
      </w:pPr>
      <w:r>
        <w:rPr>
          <w:lang w:val="el-GR"/>
        </w:rPr>
        <w:t xml:space="preserve">Επειδή η εφαρμογή </w:t>
      </w:r>
      <w:proofErr w:type="spellStart"/>
      <w:r>
        <w:t>SmartF</w:t>
      </w:r>
      <w:proofErr w:type="spellEnd"/>
      <w:r w:rsidRPr="00D25260">
        <w:rPr>
          <w:lang w:val="el-GR"/>
        </w:rPr>
        <w:t xml:space="preserve"> </w:t>
      </w:r>
      <w:r>
        <w:rPr>
          <w:lang w:val="el-GR"/>
        </w:rPr>
        <w:t xml:space="preserve">έχει μικρές εφαρμογές -ανεξάρτητες μεταξύ τους- που λύνουν πολύ απλά προβλήματα, όπως άνοιγμα ραδιοφώνου, </w:t>
      </w:r>
      <w:r>
        <w:t>web</w:t>
      </w:r>
      <w:r w:rsidRPr="00D25260">
        <w:rPr>
          <w:lang w:val="el-GR"/>
        </w:rPr>
        <w:t xml:space="preserve"> </w:t>
      </w:r>
      <w:r>
        <w:t>browsing</w:t>
      </w:r>
      <w:r w:rsidRPr="00D25260">
        <w:rPr>
          <w:lang w:val="el-GR"/>
        </w:rPr>
        <w:t xml:space="preserve"> </w:t>
      </w:r>
      <w:r>
        <w:rPr>
          <w:lang w:val="el-GR"/>
        </w:rPr>
        <w:t>κλπ., δεν έχει νόημα να γίνει η ιεραρχική ανάλυση τους. Για αυτό προτιμήθηκε το μεγαλύτερο πρόβλημα προς ανάλυση, το οποίο είναι η εύρεση και εκτέλεση κάποιας συνταγής.</w:t>
      </w:r>
    </w:p>
    <w:p w:rsidR="00BF164D" w:rsidRDefault="00BF164D" w:rsidP="00BF164D">
      <w:pPr>
        <w:pStyle w:val="Heading1"/>
        <w:rPr>
          <w:lang w:val="el-GR"/>
        </w:rPr>
      </w:pPr>
      <w:r>
        <w:rPr>
          <w:lang w:val="el-GR"/>
        </w:rPr>
        <w:t>Εγχειρίδια Χρήσης</w:t>
      </w:r>
    </w:p>
    <w:p w:rsidR="00BF164D" w:rsidRDefault="00BF164D" w:rsidP="00BF164D">
      <w:pPr>
        <w:pStyle w:val="Heading2"/>
        <w:rPr>
          <w:lang w:val="el-GR"/>
        </w:rPr>
      </w:pPr>
      <w:r>
        <w:rPr>
          <w:lang w:val="el-GR"/>
        </w:rPr>
        <w:t>Σημειώσεις Εκκίνησης</w:t>
      </w:r>
    </w:p>
    <w:p w:rsidR="00BF164D" w:rsidRDefault="00BF164D" w:rsidP="00BF164D">
      <w:pPr>
        <w:rPr>
          <w:lang w:val="el-GR"/>
        </w:rPr>
      </w:pPr>
      <w:r>
        <w:rPr>
          <w:lang w:val="el-GR"/>
        </w:rPr>
        <w:t xml:space="preserve">Για την εκκίνηση της εφαρμογής, πατήστε το κουμπί </w:t>
      </w:r>
      <w:r>
        <w:t>ON</w:t>
      </w:r>
      <w:r w:rsidRPr="00BF164D">
        <w:rPr>
          <w:lang w:val="el-GR"/>
        </w:rPr>
        <w:t xml:space="preserve"> </w:t>
      </w:r>
      <w:r>
        <w:rPr>
          <w:lang w:val="el-GR"/>
        </w:rPr>
        <w:t>που βρίσκεται στο πάνω-δεξιά μέρος της οθόνης.</w:t>
      </w:r>
    </w:p>
    <w:p w:rsidR="00BF164D" w:rsidRDefault="00BF164D" w:rsidP="00BF164D">
      <w:pPr>
        <w:pStyle w:val="Heading2"/>
        <w:rPr>
          <w:lang w:val="el-GR"/>
        </w:rPr>
      </w:pPr>
      <w:r>
        <w:rPr>
          <w:lang w:val="el-GR"/>
        </w:rPr>
        <w:t>Εγχειρίδιο Συντομης Αναφορας</w:t>
      </w:r>
    </w:p>
    <w:p w:rsidR="00BF164D" w:rsidRDefault="00630F12" w:rsidP="00BF164D">
      <w:pPr>
        <w:rPr>
          <w:lang w:val="el-GR"/>
        </w:rPr>
      </w:pPr>
      <w:r>
        <w:rPr>
          <w:lang w:val="el-GR"/>
        </w:rPr>
        <w:t xml:space="preserve">Η εφαρμογή </w:t>
      </w:r>
      <w:proofErr w:type="spellStart"/>
      <w:r>
        <w:t>SmartF</w:t>
      </w:r>
      <w:proofErr w:type="spellEnd"/>
      <w:r w:rsidRPr="00630F12">
        <w:rPr>
          <w:lang w:val="el-GR"/>
        </w:rPr>
        <w:t>,</w:t>
      </w:r>
      <w:r>
        <w:rPr>
          <w:lang w:val="el-GR"/>
        </w:rPr>
        <w:t xml:space="preserve"> σας δίνει την δυνατότητα</w:t>
      </w:r>
      <w:r w:rsidR="00BF164D">
        <w:rPr>
          <w:lang w:val="el-GR"/>
        </w:rPr>
        <w:t xml:space="preserve"> </w:t>
      </w:r>
      <w:r>
        <w:rPr>
          <w:lang w:val="el-GR"/>
        </w:rPr>
        <w:t xml:space="preserve">να έχετε καλύτερο έλεγχο των πραγμάτων που βρίσκονται στο ψυγείο σας. Σας εμφανίζει την θερμοκρασία και την υγρασία του ψυγείου, τον καιρό, την ημερομηνία και ώρα. Επιπλέον, σας ενημερώνει για προσφορές σε σουπερμάρκετ, από τα οποία μπορείτε να αγοράσετε προϊόντα </w:t>
      </w:r>
      <w:r>
        <w:t>online</w:t>
      </w:r>
      <w:r w:rsidRPr="00630F12">
        <w:rPr>
          <w:lang w:val="el-GR"/>
        </w:rPr>
        <w:t xml:space="preserve">, </w:t>
      </w:r>
      <w:r>
        <w:rPr>
          <w:lang w:val="el-GR"/>
        </w:rPr>
        <w:t xml:space="preserve">μέσω της εφαρμογής. Σας ενημερώνει ποια προϊόντα στο ψυγείο σας είναι έτοιμα να λήξουν, και σας δείχνει τι περιέχει το ψυγείο σας μέσω κάμερας και ως λίστα. </w:t>
      </w:r>
      <w:r w:rsidRPr="00630F12">
        <w:rPr>
          <w:lang w:val="el-GR"/>
        </w:rPr>
        <w:t xml:space="preserve"> </w:t>
      </w:r>
      <w:r>
        <w:rPr>
          <w:lang w:val="el-GR"/>
        </w:rPr>
        <w:t>Επίσης, διαθέτει ραδιόφωνο,</w:t>
      </w:r>
      <w:r w:rsidR="004618CD" w:rsidRPr="004618CD">
        <w:rPr>
          <w:lang w:val="el-GR"/>
        </w:rPr>
        <w:t xml:space="preserve"> </w:t>
      </w:r>
      <w:r w:rsidR="004618CD">
        <w:rPr>
          <w:lang w:val="el-GR"/>
        </w:rPr>
        <w:t xml:space="preserve">λίστα συνταγών από την οποία μπορείτε να αγοράσετε αυτόματα τα υλικά που σας λείπουν </w:t>
      </w:r>
      <w:r w:rsidR="004618CD">
        <w:rPr>
          <w:lang w:val="el-GR"/>
        </w:rPr>
        <w:lastRenderedPageBreak/>
        <w:t>και ένα ημερολόγιο για να βλέπετε όλα τα ραντεβού σας. Τέλος, μπορείτε να σερφάρετε στο διαδίκτυο, όπως θα κάνατε μέσω ενός υπολογιστή.</w:t>
      </w:r>
    </w:p>
    <w:p w:rsidR="004618CD" w:rsidRDefault="004618CD" w:rsidP="004618CD">
      <w:pPr>
        <w:pStyle w:val="Heading2"/>
        <w:rPr>
          <w:lang w:val="el-GR"/>
        </w:rPr>
      </w:pPr>
      <w:r>
        <w:rPr>
          <w:lang w:val="el-GR"/>
        </w:rPr>
        <w:t>Εγχειρίδιο Αναλυτικής Αναφοράς</w:t>
      </w:r>
    </w:p>
    <w:p w:rsidR="0009055B" w:rsidRPr="0009055B" w:rsidRDefault="0009055B" w:rsidP="0009055B">
      <w:pPr>
        <w:rPr>
          <w:lang w:val="el-GR"/>
        </w:rPr>
      </w:pPr>
      <w:r w:rsidRPr="0009055B">
        <w:rPr>
          <w:lang w:val="el-GR"/>
        </w:rPr>
        <w:t xml:space="preserve">Αφού εισέλθετε στην εφαρμογή, μπορείτε να δείτε κάποιες βασικές πληροφορίες. Πιο συγκεκριμένα, μπορείτε να δείτε την ημερομηνία-ώρα, τον καιρό την εσωτερική θερμοκρασία του ψυγείου και την υγρασία. </w:t>
      </w:r>
    </w:p>
    <w:p w:rsidR="0009055B" w:rsidRDefault="0004427A" w:rsidP="0009055B">
      <w:pPr>
        <w:rPr>
          <w:lang w:val="el-GR"/>
        </w:rPr>
      </w:pPr>
      <w:r>
        <w:rPr>
          <w:lang w:val="el-GR"/>
        </w:rPr>
        <w:t>Α</w:t>
      </w:r>
      <w:r w:rsidR="0009055B" w:rsidRPr="0009055B">
        <w:rPr>
          <w:lang w:val="el-GR"/>
        </w:rPr>
        <w:t xml:space="preserve">πό κάτω βρίσκονται 2 λίστες με τα φαγητά που λήγουν και προϊόντα που βρίσκονται σε έκπτωση στο </w:t>
      </w:r>
      <w:r w:rsidRPr="0009055B">
        <w:rPr>
          <w:lang w:val="el-GR"/>
        </w:rPr>
        <w:t>σουπερμάρκετ</w:t>
      </w:r>
      <w:r w:rsidR="0009055B" w:rsidRPr="0009055B">
        <w:rPr>
          <w:lang w:val="el-GR"/>
        </w:rPr>
        <w:t xml:space="preserve"> της επιλογής σας. Πατώντας σε ένα </w:t>
      </w:r>
      <w:r w:rsidRPr="0009055B">
        <w:rPr>
          <w:lang w:val="el-GR"/>
        </w:rPr>
        <w:t>προϊόν</w:t>
      </w:r>
      <w:r w:rsidR="0009055B" w:rsidRPr="0009055B">
        <w:rPr>
          <w:lang w:val="el-GR"/>
        </w:rPr>
        <w:t xml:space="preserve"> προς λήξη, μπορείτε να δείτε αναλυτικά τις πληροφορίες του. Πατώντας σε ένα </w:t>
      </w:r>
      <w:r w:rsidRPr="0009055B">
        <w:rPr>
          <w:lang w:val="el-GR"/>
        </w:rPr>
        <w:t>προϊόν</w:t>
      </w:r>
      <w:r w:rsidR="0009055B" w:rsidRPr="0009055B">
        <w:rPr>
          <w:lang w:val="el-GR"/>
        </w:rPr>
        <w:t xml:space="preserve"> σε έκπτωση, μπορείτε να </w:t>
      </w:r>
      <w:r>
        <w:rPr>
          <w:lang w:val="el-GR"/>
        </w:rPr>
        <w:t xml:space="preserve">το αγοράσετε αυτόματα, μέσω της εφαρμογής. </w:t>
      </w:r>
    </w:p>
    <w:p w:rsidR="0004427A" w:rsidRDefault="0004427A" w:rsidP="0009055B">
      <w:pPr>
        <w:rPr>
          <w:lang w:val="el-GR"/>
        </w:rPr>
      </w:pPr>
      <w:r>
        <w:rPr>
          <w:lang w:val="el-GR"/>
        </w:rPr>
        <w:t>Δίπλα από τις δύο λίστες προϊόντων, βρίσκονται 4 κουμπιά. Το πρώτο είναι για την εύρεση συνταγών. Επιλέγοντας αυτό, μεταφέρεστε στο παράθυρο των συνταγών. Εκεί μπορείτε να αναζητήσετε συνταγές. Όταν πατήσετε σε κάποια συνταγή, εμφανίζονται τα υλικά της</w:t>
      </w:r>
      <w:r w:rsidR="0031541E">
        <w:rPr>
          <w:lang w:val="el-GR"/>
        </w:rPr>
        <w:t xml:space="preserve">. Τα υλικά εμφανίζονται με την μορφή </w:t>
      </w:r>
      <w:r w:rsidR="0031541E">
        <w:t>checkbox</w:t>
      </w:r>
      <w:r w:rsidR="0031541E">
        <w:rPr>
          <w:lang w:val="el-GR"/>
        </w:rPr>
        <w:t>, στα οποία μπορείτε να πατήσετε για να κάνετε μια λίστα με το τι έχετε και τι σας λείπει. Επιπλέον, στο δεξί μέρος της οθόνης εμφανίζεται μια λίστα με όλα τα υλικά του ψυγείου σας</w:t>
      </w:r>
      <w:r w:rsidR="001A42AC">
        <w:rPr>
          <w:lang w:val="el-GR"/>
        </w:rPr>
        <w:t xml:space="preserve"> και ένα κουμπί για να μεταφερθείτε στο κατάστημα της επιλογής σας για την αγορά υλικών. </w:t>
      </w:r>
    </w:p>
    <w:p w:rsidR="001A42AC" w:rsidRDefault="001A42AC" w:rsidP="0009055B">
      <w:pPr>
        <w:rPr>
          <w:lang w:val="el-GR"/>
        </w:rPr>
      </w:pPr>
      <w:r>
        <w:rPr>
          <w:lang w:val="el-GR"/>
        </w:rPr>
        <w:t xml:space="preserve">Το δεύτερο κουμπί εμφανίζει το εσωτερικό του ψυγείου σας μέσω της κάμερας που βρίσκεται μέσα στο ψυγείο. </w:t>
      </w:r>
    </w:p>
    <w:p w:rsidR="001A42AC" w:rsidRDefault="001A42AC" w:rsidP="0009055B">
      <w:pPr>
        <w:rPr>
          <w:lang w:val="el-GR"/>
        </w:rPr>
      </w:pPr>
      <w:r>
        <w:rPr>
          <w:lang w:val="el-GR"/>
        </w:rPr>
        <w:t xml:space="preserve">Το τρίτο κουμπί σας μεταφέρει στο παράθυρο του ραδιοφώνου. Από εκεί, μπορείτε να το ενεργοποιήσετε, να αλλάξετε σταθμούς και να ρυθμίσετε την ένταση μέσω των κατάλληλων κουμπιών. </w:t>
      </w:r>
    </w:p>
    <w:p w:rsidR="001A42AC" w:rsidRPr="001A42AC" w:rsidRDefault="001A42AC" w:rsidP="0009055B">
      <w:pPr>
        <w:rPr>
          <w:lang w:val="el-GR"/>
        </w:rPr>
      </w:pPr>
      <w:r>
        <w:rPr>
          <w:lang w:val="el-GR"/>
        </w:rPr>
        <w:t>Το τελευταίο κουμπί σας δείχνει την λίστα των προϊόντων που βρίσκονται στο ψυγείο σας. Πατώντας σε κάποιο προϊόν μπορείτε να δείτε αναλυτικά τις πληροφορίες του όπως ημερομηνία λήξης, ποσότητα, ημερομηνία αγοράς κλπ.</w:t>
      </w:r>
    </w:p>
    <w:p w:rsidR="0004427A" w:rsidRDefault="0004427A" w:rsidP="0009055B">
      <w:pPr>
        <w:rPr>
          <w:lang w:val="el-GR"/>
        </w:rPr>
      </w:pPr>
      <w:r>
        <w:rPr>
          <w:lang w:val="el-GR"/>
        </w:rPr>
        <w:t>Κάτω από τα κουμπιά, βρίσκεται το ημερολόγιο. Αρχικά το ημερολόγιο δείχνει τα επερχόμενα γεγονότα της ημέρας. Πατώντας πάνω σε αυτό, μπορείτε να μεταβείτε στο ολοκληρωμένο ημερολόγιο, και να δείτε τα γεγονότα όλων των ημερών.</w:t>
      </w:r>
    </w:p>
    <w:p w:rsidR="001A42AC" w:rsidRDefault="001A42AC" w:rsidP="0009055B">
      <w:pPr>
        <w:rPr>
          <w:lang w:val="el-GR"/>
        </w:rPr>
      </w:pPr>
      <w:r>
        <w:rPr>
          <w:lang w:val="el-GR"/>
        </w:rPr>
        <w:t xml:space="preserve">Στο κάτω μέρος της οθόνης βρίσκεται ένας φυλλομετρητής ιστοσελίδων. Πατώντας πάνω μπορείτε να ανοίξετε σε </w:t>
      </w:r>
      <w:proofErr w:type="spellStart"/>
      <w:r>
        <w:t>fullscreen</w:t>
      </w:r>
      <w:proofErr w:type="spellEnd"/>
      <w:r w:rsidRPr="001A42AC">
        <w:rPr>
          <w:lang w:val="el-GR"/>
        </w:rPr>
        <w:t xml:space="preserve"> </w:t>
      </w:r>
      <w:r>
        <w:rPr>
          <w:lang w:val="el-GR"/>
        </w:rPr>
        <w:t xml:space="preserve">τον φυλλομετρητή και να σερφάρετε στο διαδίκτυο. </w:t>
      </w:r>
    </w:p>
    <w:p w:rsidR="0004427A" w:rsidRPr="001A42AC" w:rsidRDefault="000617A3" w:rsidP="0009055B">
      <w:pPr>
        <w:rPr>
          <w:lang w:val="el-GR"/>
        </w:rPr>
      </w:pPr>
      <w:r>
        <w:rPr>
          <w:lang w:val="el-GR"/>
        </w:rPr>
        <w:t xml:space="preserve">Τέλος, το κουμπί </w:t>
      </w:r>
      <w:r>
        <w:t>settings</w:t>
      </w:r>
      <w:r w:rsidRPr="000617A3">
        <w:rPr>
          <w:lang w:val="el-GR"/>
        </w:rPr>
        <w:t xml:space="preserve">, </w:t>
      </w:r>
      <w:r>
        <w:rPr>
          <w:lang w:val="el-GR"/>
        </w:rPr>
        <w:t>σας πηγαίνει στο παράθυρο των ρυθμίσεων. Από εκεί, μπορείτε να εισάγετε τις απαραίτητες προσωπικές πληροφορίες σας, όπως ονοματεπώνυμο, διεύθυνση, στοιχεία λογαριασμού πληρωμής κλπ. Επιπλέον μπορείτε να ρυθμίσετε τον ήχο της συσκευής.</w:t>
      </w:r>
    </w:p>
    <w:sectPr w:rsidR="0004427A" w:rsidRPr="001A42AC">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BBE" w:rsidRDefault="00463BBE" w:rsidP="00C6554A">
      <w:pPr>
        <w:spacing w:before="0" w:after="0" w:line="240" w:lineRule="auto"/>
      </w:pPr>
      <w:r>
        <w:separator/>
      </w:r>
    </w:p>
  </w:endnote>
  <w:endnote w:type="continuationSeparator" w:id="0">
    <w:p w:rsidR="00463BBE" w:rsidRDefault="00463BB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AC" w:rsidRDefault="001A42AC">
    <w:pPr>
      <w:pStyle w:val="Footer"/>
    </w:pPr>
    <w:r>
      <w:t xml:space="preserve">Page </w:t>
    </w:r>
    <w:r>
      <w:fldChar w:fldCharType="begin"/>
    </w:r>
    <w:r>
      <w:instrText xml:space="preserve"> PAGE  \* Arabic  \* MERGEFORMAT </w:instrText>
    </w:r>
    <w:r>
      <w:fldChar w:fldCharType="separate"/>
    </w:r>
    <w:r w:rsidR="00D2526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BBE" w:rsidRDefault="00463BBE" w:rsidP="00C6554A">
      <w:pPr>
        <w:spacing w:before="0" w:after="0" w:line="240" w:lineRule="auto"/>
      </w:pPr>
      <w:r>
        <w:separator/>
      </w:r>
    </w:p>
  </w:footnote>
  <w:footnote w:type="continuationSeparator" w:id="0">
    <w:p w:rsidR="00463BBE" w:rsidRDefault="00463BB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4D"/>
    <w:rsid w:val="0004427A"/>
    <w:rsid w:val="000617A3"/>
    <w:rsid w:val="0009055B"/>
    <w:rsid w:val="001A42AC"/>
    <w:rsid w:val="002554CD"/>
    <w:rsid w:val="00293B83"/>
    <w:rsid w:val="002B4294"/>
    <w:rsid w:val="0031541E"/>
    <w:rsid w:val="00333D0D"/>
    <w:rsid w:val="004618CD"/>
    <w:rsid w:val="00463BBE"/>
    <w:rsid w:val="004C049F"/>
    <w:rsid w:val="005000E2"/>
    <w:rsid w:val="00630F12"/>
    <w:rsid w:val="006A3CE7"/>
    <w:rsid w:val="00782D99"/>
    <w:rsid w:val="00AE6E2D"/>
    <w:rsid w:val="00BF164D"/>
    <w:rsid w:val="00C6554A"/>
    <w:rsid w:val="00D25260"/>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FBF39"/>
  <w15:chartTrackingRefBased/>
  <w15:docId w15:val="{1A4E7483-3B2D-41E2-9695-A85C4F55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n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316</TotalTime>
  <Pages>3</Pages>
  <Words>576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Thomopoulou</dc:creator>
  <cp:keywords/>
  <dc:description/>
  <cp:lastModifiedBy>Penny Thomopoulou</cp:lastModifiedBy>
  <cp:revision>3</cp:revision>
  <dcterms:created xsi:type="dcterms:W3CDTF">2017-11-25T01:10:00Z</dcterms:created>
  <dcterms:modified xsi:type="dcterms:W3CDTF">2017-11-27T21:56:00Z</dcterms:modified>
</cp:coreProperties>
</file>